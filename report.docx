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Pr="00DC4137" w:rsidRDefault="00FD2AA5" w:rsidP="00C346BD">
      <w:pPr>
        <w:pStyle w:val="Title"/>
        <w:spacing w:line="360" w:lineRule="auto"/>
        <w:rPr>
          <w:color w:val="00B0F0"/>
        </w:rPr>
      </w:pPr>
      <w:bookmarkStart w:id="0" w:name="_GoBack"/>
      <w:r w:rsidRPr="00DC4137">
        <w:rPr>
          <w:color w:val="00B0F0"/>
        </w:rPr>
        <w:t>CSC 570AG Machine Learning</w:t>
      </w:r>
    </w:p>
    <w:p w:rsidR="00855982" w:rsidRPr="00150BAC" w:rsidRDefault="00FD2AA5" w:rsidP="00C346BD">
      <w:pPr>
        <w:pStyle w:val="Heading1"/>
        <w:spacing w:line="360" w:lineRule="auto"/>
        <w:rPr>
          <w:b w:val="0"/>
          <w:color w:val="00B0F0"/>
          <w:sz w:val="40"/>
        </w:rPr>
      </w:pPr>
      <w:r w:rsidRPr="00150BAC">
        <w:rPr>
          <w:b w:val="0"/>
          <w:color w:val="00B0F0"/>
          <w:sz w:val="40"/>
        </w:rPr>
        <w:t>Final project – machine learning in politics</w:t>
      </w:r>
    </w:p>
    <w:p w:rsidR="00C346BD" w:rsidRDefault="00C346BD" w:rsidP="00C346BD">
      <w:pPr>
        <w:spacing w:line="360" w:lineRule="auto"/>
      </w:pPr>
    </w:p>
    <w:p w:rsidR="00150BAC" w:rsidRDefault="00FD2AA5" w:rsidP="00150BAC">
      <w:pPr>
        <w:spacing w:line="360" w:lineRule="auto"/>
      </w:pPr>
      <w:r>
        <w:t>In this project,</w:t>
      </w:r>
      <w:r w:rsidR="00150BAC">
        <w:t xml:space="preserve"> the machine learning algorithms Naïve Bayes</w:t>
      </w:r>
      <w:r>
        <w:t xml:space="preserve"> and</w:t>
      </w:r>
      <w:r w:rsidR="00150BAC">
        <w:t xml:space="preserve"> Decision tree (C5.0) have been implemented on a dataset. The dataset “house-votes.txt” includes votes for each of the U.S. House of Representatives Congressmen. The goal of the project is to predict whether the voter is a republican or a democrat based on their votes.</w:t>
      </w:r>
    </w:p>
    <w:p w:rsidR="00FD2AA5" w:rsidRDefault="00FD2AA5" w:rsidP="00C346BD">
      <w:pPr>
        <w:spacing w:line="360" w:lineRule="auto"/>
      </w:pPr>
      <w:r>
        <w:t xml:space="preserve"> The tasks that are performed in this project are:</w:t>
      </w:r>
    </w:p>
    <w:p w:rsidR="00855982" w:rsidRDefault="00FD2AA5" w:rsidP="00C346BD">
      <w:pPr>
        <w:pStyle w:val="ListParagraph"/>
        <w:numPr>
          <w:ilvl w:val="0"/>
          <w:numId w:val="30"/>
        </w:numPr>
        <w:spacing w:line="360" w:lineRule="auto"/>
      </w:pPr>
      <w:r>
        <w:t>Preparing the data by imputing missing values</w:t>
      </w:r>
    </w:p>
    <w:p w:rsidR="00FD2AA5" w:rsidRDefault="00FD2AA5" w:rsidP="00C346BD">
      <w:pPr>
        <w:pStyle w:val="ListParagraph"/>
        <w:numPr>
          <w:ilvl w:val="0"/>
          <w:numId w:val="30"/>
        </w:numPr>
        <w:spacing w:line="360" w:lineRule="auto"/>
      </w:pPr>
      <w:r>
        <w:t>Implementation of Naïve Bayes, and Decision tree algorithms on the dataset and comparing the performance of the two algorithms</w:t>
      </w:r>
    </w:p>
    <w:p w:rsidR="00FD2AA5" w:rsidRDefault="00FD2AA5" w:rsidP="00C346BD">
      <w:pPr>
        <w:pStyle w:val="ListParagraph"/>
        <w:numPr>
          <w:ilvl w:val="0"/>
          <w:numId w:val="30"/>
        </w:numPr>
        <w:spacing w:line="360" w:lineRule="auto"/>
      </w:pPr>
      <w:r>
        <w:t>Implementation of 10-fold Cross Validation to estimate how well the algorithms perform</w:t>
      </w:r>
    </w:p>
    <w:p w:rsidR="00FD2AA5" w:rsidRDefault="00FD2AA5" w:rsidP="00C346BD">
      <w:pPr>
        <w:pStyle w:val="ListParagraph"/>
        <w:numPr>
          <w:ilvl w:val="0"/>
          <w:numId w:val="30"/>
        </w:numPr>
        <w:spacing w:line="360" w:lineRule="auto"/>
      </w:pPr>
      <w:r>
        <w:t>Perform Automated parameter tuning for both the models using “caret” packa</w:t>
      </w:r>
      <w:r w:rsidR="00524BFD">
        <w:t>ge</w:t>
      </w:r>
    </w:p>
    <w:p w:rsidR="00524BFD" w:rsidRDefault="00524BFD" w:rsidP="00C346BD">
      <w:pPr>
        <w:pStyle w:val="ListParagraph"/>
        <w:numPr>
          <w:ilvl w:val="0"/>
          <w:numId w:val="30"/>
        </w:numPr>
        <w:spacing w:line="360" w:lineRule="auto"/>
      </w:pPr>
      <w:r>
        <w:t>Improve the performance of each algorithm by “bagging” (ensemble learning) and the caret package</w:t>
      </w:r>
      <w:r>
        <w:br/>
      </w:r>
    </w:p>
    <w:p w:rsidR="00524BFD" w:rsidRPr="00DC4137" w:rsidRDefault="00524BFD" w:rsidP="00C346BD">
      <w:pPr>
        <w:spacing w:line="360" w:lineRule="auto"/>
        <w:rPr>
          <w:color w:val="00B0F0"/>
          <w:sz w:val="28"/>
        </w:rPr>
      </w:pPr>
      <w:r w:rsidRPr="00DC4137">
        <w:rPr>
          <w:color w:val="00B0F0"/>
          <w:sz w:val="28"/>
        </w:rPr>
        <w:t>Preparing the data</w:t>
      </w:r>
    </w:p>
    <w:p w:rsidR="00686271" w:rsidRDefault="00686271" w:rsidP="00C346BD">
      <w:pPr>
        <w:spacing w:line="360" w:lineRule="auto"/>
      </w:pPr>
      <w:r>
        <w:t>The dataset contained 435 observations of 17 variables</w:t>
      </w:r>
      <w:r w:rsidR="00BF2986">
        <w:t xml:space="preserve">. </w:t>
      </w:r>
      <w:r w:rsidR="00AC5E5E">
        <w:t>The dataset contained several missing values. To prepare the dataset for the implementation of the two algorithms, I imputed the missing values using a package called “mice”</w:t>
      </w:r>
      <w:r w:rsidR="00C32A0A">
        <w:t xml:space="preserve"> which stand for Multiple Imputation by Chained Equations</w:t>
      </w:r>
      <w:r w:rsidR="00AC5E5E">
        <w:t xml:space="preserve">. </w:t>
      </w:r>
      <w:r w:rsidR="00C32A0A">
        <w:t xml:space="preserve">This package performs PMM (Predictive Mean Matching), which is a semi-parametric imputation approach. It helps in </w:t>
      </w:r>
      <w:r w:rsidR="00C32A0A" w:rsidRPr="00C32A0A">
        <w:t>imputing missing values with plausible data values. These plausible values are drawn from a distribution specifically designed for each missing datapoint.</w:t>
      </w:r>
    </w:p>
    <w:p w:rsidR="00C346BD" w:rsidRDefault="00C346BD" w:rsidP="00C346BD">
      <w:pPr>
        <w:spacing w:line="360" w:lineRule="auto"/>
      </w:pPr>
    </w:p>
    <w:p w:rsidR="00AC5E5E" w:rsidRPr="00DC4137" w:rsidRDefault="00AC5E5E" w:rsidP="00C346BD">
      <w:pPr>
        <w:spacing w:line="360" w:lineRule="auto"/>
        <w:rPr>
          <w:color w:val="00B0F0"/>
          <w:sz w:val="28"/>
        </w:rPr>
      </w:pPr>
      <w:r w:rsidRPr="00DC4137">
        <w:rPr>
          <w:color w:val="00B0F0"/>
          <w:sz w:val="28"/>
        </w:rPr>
        <w:t>Implementation of Decision tree and Naïve Bayes</w:t>
      </w:r>
    </w:p>
    <w:p w:rsidR="00AC5E5E" w:rsidRDefault="00AC5E5E" w:rsidP="00C346BD">
      <w:pPr>
        <w:spacing w:line="360" w:lineRule="auto"/>
      </w:pPr>
      <w:r>
        <w:lastRenderedPageBreak/>
        <w:t>The dataset was split into train and test sets in the ratio of 80% to 20%.</w:t>
      </w:r>
    </w:p>
    <w:p w:rsidR="00AC5E5E" w:rsidRDefault="00AC5E5E" w:rsidP="00C346BD">
      <w:pPr>
        <w:spacing w:line="360" w:lineRule="auto"/>
      </w:pPr>
      <w:r>
        <w:t>On implementing the Decision tree algorithm o</w:t>
      </w:r>
      <w:r w:rsidR="000024E8">
        <w:t>n the dataset, an accuracy of 99% was displayed. Only one instance was</w:t>
      </w:r>
      <w:r>
        <w:t xml:space="preserve"> incorrectly classified as d</w:t>
      </w:r>
      <w:r w:rsidR="000024E8">
        <w:t>emocratic when it was</w:t>
      </w:r>
      <w:r>
        <w:t xml:space="preserve"> republic.</w:t>
      </w:r>
    </w:p>
    <w:p w:rsidR="00AC5E5E" w:rsidRDefault="00AC5E5E" w:rsidP="00C346BD">
      <w:pPr>
        <w:spacing w:line="360" w:lineRule="auto"/>
      </w:pPr>
      <w:r>
        <w:t xml:space="preserve">The Naïve Bayes </w:t>
      </w:r>
      <w:r w:rsidR="00302D03">
        <w:t>algorithm showed an accuracy of 91% with two instances classified as republican when they were democratic and seven instances classified as democratic when they were republican.</w:t>
      </w:r>
    </w:p>
    <w:p w:rsidR="00302D03" w:rsidRDefault="00302D03" w:rsidP="00C346BD">
      <w:pPr>
        <w:spacing w:line="360" w:lineRule="auto"/>
      </w:pPr>
      <w:r>
        <w:t xml:space="preserve">On analysis, it can be proved that the Decision tree algorithm performed better than the Naïve Bayes algorithm. </w:t>
      </w:r>
    </w:p>
    <w:p w:rsidR="00C346BD" w:rsidRDefault="00C346BD" w:rsidP="00C346BD">
      <w:pPr>
        <w:spacing w:line="360" w:lineRule="auto"/>
        <w:rPr>
          <w:color w:val="00B0F0"/>
          <w:sz w:val="28"/>
        </w:rPr>
      </w:pPr>
    </w:p>
    <w:p w:rsidR="00DC4137" w:rsidRPr="00DC4137" w:rsidRDefault="00DC4137" w:rsidP="00C346BD">
      <w:pPr>
        <w:spacing w:line="360" w:lineRule="auto"/>
        <w:rPr>
          <w:color w:val="000000" w:themeColor="text1"/>
        </w:rPr>
      </w:pPr>
      <w:r w:rsidRPr="00DC4137">
        <w:rPr>
          <w:color w:val="00B0F0"/>
          <w:sz w:val="28"/>
        </w:rPr>
        <w:t>Implementing 10-fold Cross Validation</w:t>
      </w:r>
    </w:p>
    <w:p w:rsidR="00DC4137" w:rsidRDefault="00DC4137" w:rsidP="00C346BD">
      <w:pPr>
        <w:spacing w:line="360" w:lineRule="auto"/>
        <w:rPr>
          <w:color w:val="000000" w:themeColor="text1"/>
        </w:rPr>
      </w:pPr>
      <w:r w:rsidRPr="00DC4137">
        <w:rPr>
          <w:color w:val="000000" w:themeColor="text1"/>
        </w:rPr>
        <w:t xml:space="preserve">The “caret” package was used to implement 10-fold cross validation. </w:t>
      </w:r>
      <w:r>
        <w:rPr>
          <w:color w:val="000000" w:themeColor="text1"/>
        </w:rPr>
        <w:t xml:space="preserve">The number of folds were set to 10. After implementation of Cross validation, the Decision tree algorithm displayed an accuracy of 90.8%. Whereas, the Naïve Bayes algorithm displayed </w:t>
      </w:r>
      <w:r w:rsidR="007769DE">
        <w:rPr>
          <w:color w:val="000000" w:themeColor="text1"/>
        </w:rPr>
        <w:t>an accuracy of 80</w:t>
      </w:r>
      <w:r>
        <w:rPr>
          <w:color w:val="000000" w:themeColor="text1"/>
        </w:rPr>
        <w:t xml:space="preserve">.4%. </w:t>
      </w:r>
    </w:p>
    <w:p w:rsidR="00DC4137" w:rsidRDefault="00DC4137" w:rsidP="00C346BD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On analyzing the results, it can clearly be seen that the Decision </w:t>
      </w:r>
      <w:r w:rsidR="007769DE">
        <w:rPr>
          <w:color w:val="000000" w:themeColor="text1"/>
        </w:rPr>
        <w:t>Tree</w:t>
      </w:r>
      <w:r>
        <w:rPr>
          <w:color w:val="000000" w:themeColor="text1"/>
        </w:rPr>
        <w:t xml:space="preserve"> C 5.0 algorithm performs much better than Naïve Bayes algorithm. </w:t>
      </w:r>
    </w:p>
    <w:p w:rsidR="00C346BD" w:rsidRDefault="00C346BD" w:rsidP="00C346BD">
      <w:pPr>
        <w:spacing w:line="360" w:lineRule="auto"/>
        <w:rPr>
          <w:color w:val="00B0F0"/>
          <w:sz w:val="28"/>
        </w:rPr>
      </w:pPr>
    </w:p>
    <w:p w:rsidR="00DC4137" w:rsidRDefault="007769DE" w:rsidP="00C346BD">
      <w:pPr>
        <w:spacing w:line="360" w:lineRule="auto"/>
        <w:rPr>
          <w:color w:val="00B0F0"/>
          <w:sz w:val="28"/>
        </w:rPr>
      </w:pPr>
      <w:r w:rsidRPr="007769DE">
        <w:rPr>
          <w:color w:val="00B0F0"/>
          <w:sz w:val="28"/>
        </w:rPr>
        <w:t>Performing automated parameter tuning</w:t>
      </w:r>
    </w:p>
    <w:p w:rsidR="007769DE" w:rsidRDefault="007769DE" w:rsidP="00C346BD">
      <w:pPr>
        <w:spacing w:line="360" w:lineRule="auto"/>
      </w:pPr>
      <w:r>
        <w:t xml:space="preserve">To perform automated tuning, the train () function was used. The method parameter was set to “C5.0” and “nb” for Decision tree and Naïve Bayes algorithms respectively. </w:t>
      </w:r>
    </w:p>
    <w:p w:rsidR="00AE6328" w:rsidRDefault="007769DE" w:rsidP="00C346BD">
      <w:pPr>
        <w:spacing w:line="360" w:lineRule="auto"/>
      </w:pPr>
      <w:r>
        <w:t>The automated parameter tuning for the decision tree algorithm displayed an accuracy of 96%</w:t>
      </w:r>
      <w:r w:rsidR="00AE6328">
        <w:t>, whereas the Naïve Bayes algorithm showed an output accuracy of 91.2% with kappa value of 82%. Below are the plots for both the models:</w:t>
      </w:r>
    </w:p>
    <w:p w:rsidR="00AE6328" w:rsidRDefault="00AE6328" w:rsidP="00C346BD">
      <w:pPr>
        <w:spacing w:line="360" w:lineRule="auto"/>
      </w:pPr>
    </w:p>
    <w:p w:rsidR="00302D03" w:rsidRDefault="00AE6328" w:rsidP="00C346BD">
      <w:pPr>
        <w:spacing w:line="360" w:lineRule="auto"/>
      </w:pPr>
      <w:r>
        <w:rPr>
          <w:noProof/>
          <w:lang w:eastAsia="en-US"/>
        </w:rPr>
        <w:lastRenderedPageBreak/>
        <w:drawing>
          <wp:inline distT="0" distB="0" distL="0" distR="0">
            <wp:extent cx="5943600" cy="36647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904" cy="36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5E" w:rsidRDefault="00AC5E5E" w:rsidP="00C346BD">
      <w:pPr>
        <w:spacing w:line="360" w:lineRule="auto"/>
      </w:pPr>
      <w:r>
        <w:t xml:space="preserve"> </w:t>
      </w:r>
      <w:r w:rsidR="00AE6328">
        <w:rPr>
          <w:noProof/>
          <w:lang w:eastAsia="en-US"/>
        </w:rPr>
        <w:drawing>
          <wp:inline distT="0" distB="0" distL="0" distR="0">
            <wp:extent cx="5943600" cy="391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328" w:rsidRDefault="00AE6328" w:rsidP="00C346BD">
      <w:pPr>
        <w:spacing w:line="360" w:lineRule="auto"/>
      </w:pPr>
    </w:p>
    <w:p w:rsidR="00AE6328" w:rsidRPr="00C346BD" w:rsidRDefault="00AE6328" w:rsidP="00C346BD">
      <w:pPr>
        <w:spacing w:line="360" w:lineRule="auto"/>
        <w:rPr>
          <w:color w:val="00B0F0"/>
          <w:sz w:val="28"/>
        </w:rPr>
      </w:pPr>
      <w:r w:rsidRPr="00C346BD">
        <w:rPr>
          <w:color w:val="00B0F0"/>
          <w:sz w:val="28"/>
        </w:rPr>
        <w:t>Ensemble learning (Bagging)</w:t>
      </w:r>
    </w:p>
    <w:p w:rsidR="00AE6328" w:rsidRDefault="00AE6328" w:rsidP="00C346BD">
      <w:pPr>
        <w:spacing w:line="360" w:lineRule="auto"/>
      </w:pPr>
      <w:r>
        <w:t>The method used for ensemble learning is the Bagging method.</w:t>
      </w:r>
    </w:p>
    <w:p w:rsidR="00AE6328" w:rsidRDefault="00AE6328" w:rsidP="00C346BD">
      <w:pPr>
        <w:spacing w:line="360" w:lineRule="auto"/>
      </w:pPr>
      <w:r>
        <w:t>When</w:t>
      </w:r>
      <w:r w:rsidR="00844A6C">
        <w:t xml:space="preserve"> bagging</w:t>
      </w:r>
      <w:r w:rsidR="00C346BD">
        <w:t xml:space="preserve"> method was</w:t>
      </w:r>
      <w:r>
        <w:t xml:space="preserve"> implemented on decision tree C 5.0, the accuracy displayed is 96.5% with kappa value of 92.7%.</w:t>
      </w:r>
      <w:r w:rsidR="00C346BD">
        <w:t xml:space="preserve"> When bagging method was applied to t</w:t>
      </w:r>
      <w:r>
        <w:t>he Naïve Bayes</w:t>
      </w:r>
      <w:r w:rsidR="00C346BD">
        <w:t xml:space="preserve"> algorithm, it</w:t>
      </w:r>
      <w:r>
        <w:t xml:space="preserve"> returned an accuracy of 91.2% with kappa value of 81.5%. </w:t>
      </w:r>
    </w:p>
    <w:p w:rsidR="00C346BD" w:rsidRDefault="00C346BD" w:rsidP="00C346BD">
      <w:pPr>
        <w:spacing w:line="360" w:lineRule="auto"/>
        <w:rPr>
          <w:color w:val="00B0F0"/>
          <w:sz w:val="28"/>
        </w:rPr>
      </w:pPr>
    </w:p>
    <w:p w:rsidR="00C346BD" w:rsidRPr="00C346BD" w:rsidRDefault="00C346BD" w:rsidP="00C346BD">
      <w:pPr>
        <w:spacing w:line="360" w:lineRule="auto"/>
        <w:rPr>
          <w:color w:val="00B0F0"/>
          <w:sz w:val="28"/>
        </w:rPr>
      </w:pPr>
      <w:r w:rsidRPr="00C346BD">
        <w:rPr>
          <w:color w:val="00B0F0"/>
          <w:sz w:val="28"/>
        </w:rPr>
        <w:t>Conclusion</w:t>
      </w:r>
    </w:p>
    <w:p w:rsidR="00C346BD" w:rsidRPr="00855982" w:rsidRDefault="00C346BD" w:rsidP="00C346BD">
      <w:pPr>
        <w:spacing w:line="360" w:lineRule="auto"/>
      </w:pPr>
      <w:r>
        <w:t xml:space="preserve">On analyzing the results of Decision tree </w:t>
      </w:r>
      <w:r w:rsidR="00C32A0A">
        <w:t>C (</w:t>
      </w:r>
      <w:r>
        <w:t>5.0) algorithm and Naïve Bayes algorithm on the dataset, it can be concluded that the Decision tree C(5.0) algorithm always performs better t</w:t>
      </w:r>
      <w:r w:rsidR="009A11E9">
        <w:t xml:space="preserve">han the Naïve Bayes algorithm. </w:t>
      </w:r>
      <w:bookmarkEnd w:id="0"/>
    </w:p>
    <w:sectPr w:rsidR="00C346BD" w:rsidRPr="00855982" w:rsidSect="00855982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CA8" w:rsidRDefault="00F17CA8" w:rsidP="00855982">
      <w:pPr>
        <w:spacing w:after="0" w:line="240" w:lineRule="auto"/>
      </w:pPr>
      <w:r>
        <w:separator/>
      </w:r>
    </w:p>
  </w:endnote>
  <w:endnote w:type="continuationSeparator" w:id="0">
    <w:p w:rsidR="00F17CA8" w:rsidRDefault="00F17CA8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11E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CA8" w:rsidRDefault="00F17CA8" w:rsidP="00855982">
      <w:pPr>
        <w:spacing w:after="0" w:line="240" w:lineRule="auto"/>
      </w:pPr>
      <w:r>
        <w:separator/>
      </w:r>
    </w:p>
  </w:footnote>
  <w:footnote w:type="continuationSeparator" w:id="0">
    <w:p w:rsidR="00F17CA8" w:rsidRDefault="00F17CA8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F344B71"/>
    <w:multiLevelType w:val="hybridMultilevel"/>
    <w:tmpl w:val="C1022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A5"/>
    <w:rsid w:val="000024E8"/>
    <w:rsid w:val="00150BAC"/>
    <w:rsid w:val="001D4362"/>
    <w:rsid w:val="00302D03"/>
    <w:rsid w:val="0036764F"/>
    <w:rsid w:val="00524BFD"/>
    <w:rsid w:val="00686271"/>
    <w:rsid w:val="007769DE"/>
    <w:rsid w:val="007833A7"/>
    <w:rsid w:val="00844A6C"/>
    <w:rsid w:val="00855982"/>
    <w:rsid w:val="0095569D"/>
    <w:rsid w:val="009A11E9"/>
    <w:rsid w:val="00A10484"/>
    <w:rsid w:val="00A715A2"/>
    <w:rsid w:val="00AC5E5E"/>
    <w:rsid w:val="00AE6328"/>
    <w:rsid w:val="00B7461A"/>
    <w:rsid w:val="00BF2986"/>
    <w:rsid w:val="00C0601D"/>
    <w:rsid w:val="00C32A0A"/>
    <w:rsid w:val="00C346BD"/>
    <w:rsid w:val="00DC4137"/>
    <w:rsid w:val="00F17CA8"/>
    <w:rsid w:val="00FD262C"/>
    <w:rsid w:val="00FD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C95C"/>
  <w15:chartTrackingRefBased/>
  <w15:docId w15:val="{60E0462C-3D5B-49F0-BE2A-5CBA5E1D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FD2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veen%20Puvvul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397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Praveen Puvvula</dc:creator>
  <cp:lastModifiedBy>Puvvula, Praveen</cp:lastModifiedBy>
  <cp:revision>5</cp:revision>
  <dcterms:created xsi:type="dcterms:W3CDTF">2017-05-06T06:05:00Z</dcterms:created>
  <dcterms:modified xsi:type="dcterms:W3CDTF">2017-05-08T00:03:00Z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